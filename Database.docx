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56D" w:rsidRPr="00393633" w:rsidRDefault="00393633">
                                <w:pPr>
                                  <w:pStyle w:val="ContactInfo"/>
                                  <w:rPr>
                                    <w:rFonts w:ascii="Segoe Print" w:hAnsi="Segoe Print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393633">
                                  <w:rPr>
                                    <w:rFonts w:ascii="Segoe Print" w:hAnsi="Segoe Print"/>
                                    <w:sz w:val="28"/>
                                    <w:szCs w:val="28"/>
                                  </w:rPr>
                                  <w:t>Heba</w:t>
                                </w:r>
                                <w:proofErr w:type="spellEnd"/>
                                <w:r w:rsidRPr="00393633">
                                  <w:rPr>
                                    <w:rFonts w:ascii="Segoe Print" w:hAnsi="Segoe Print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393633">
                                  <w:rPr>
                                    <w:rFonts w:ascii="Segoe Print" w:hAnsi="Segoe Print"/>
                                    <w:sz w:val="28"/>
                                    <w:szCs w:val="28"/>
                                  </w:rPr>
                                  <w:t>Elsayed</w:t>
                                </w:r>
                                <w:proofErr w:type="spellEnd"/>
                                <w:r w:rsidRPr="00393633">
                                  <w:rPr>
                                    <w:rFonts w:ascii="Segoe Print" w:hAnsi="Segoe Print"/>
                                    <w:sz w:val="28"/>
                                    <w:szCs w:val="28"/>
                                  </w:rPr>
                                  <w:t xml:space="preserve"> 2846</w:t>
                                </w:r>
                              </w:p>
                              <w:p w:rsidR="00393633" w:rsidRPr="00393633" w:rsidRDefault="00393633" w:rsidP="00393633">
                                <w:pPr>
                                  <w:pStyle w:val="ContactInfo"/>
                                  <w:rPr>
                                    <w:rFonts w:ascii="Segoe Print" w:hAnsi="Segoe Print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393633">
                                  <w:rPr>
                                    <w:rFonts w:ascii="Segoe Print" w:hAnsi="Segoe Print"/>
                                    <w:sz w:val="28"/>
                                    <w:szCs w:val="28"/>
                                  </w:rPr>
                                  <w:t>Ranim</w:t>
                                </w:r>
                                <w:proofErr w:type="spellEnd"/>
                                <w:r w:rsidRPr="00393633">
                                  <w:rPr>
                                    <w:rFonts w:ascii="Segoe Print" w:hAnsi="Segoe Print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393633">
                                  <w:rPr>
                                    <w:rFonts w:ascii="Segoe Print" w:hAnsi="Segoe Print"/>
                                    <w:sz w:val="28"/>
                                    <w:szCs w:val="28"/>
                                  </w:rPr>
                                  <w:t>Dewaib</w:t>
                                </w:r>
                                <w:proofErr w:type="spellEnd"/>
                                <w:r w:rsidRPr="00393633">
                                  <w:rPr>
                                    <w:rFonts w:ascii="Segoe Print" w:hAnsi="Segoe Print"/>
                                    <w:sz w:val="28"/>
                                    <w:szCs w:val="28"/>
                                  </w:rPr>
                                  <w:t xml:space="preserve"> 2864</w:t>
                                </w:r>
                              </w:p>
                              <w:p w:rsidR="00393633" w:rsidRPr="00393633" w:rsidRDefault="00393633">
                                <w:pPr>
                                  <w:pStyle w:val="ContactInfo"/>
                                  <w:rPr>
                                    <w:rFonts w:ascii="Segoe Print" w:hAnsi="Segoe Print"/>
                                    <w:sz w:val="28"/>
                                    <w:szCs w:val="28"/>
                                  </w:rPr>
                                </w:pPr>
                                <w:r w:rsidRPr="00393633">
                                  <w:rPr>
                                    <w:rFonts w:ascii="Segoe Print" w:hAnsi="Segoe Print"/>
                                    <w:sz w:val="28"/>
                                    <w:szCs w:val="28"/>
                                  </w:rPr>
                                  <w:t xml:space="preserve">Sally </w:t>
                                </w:r>
                                <w:proofErr w:type="gramStart"/>
                                <w:r w:rsidRPr="00393633">
                                  <w:rPr>
                                    <w:rFonts w:ascii="Segoe Print" w:hAnsi="Segoe Print"/>
                                    <w:sz w:val="28"/>
                                    <w:szCs w:val="28"/>
                                  </w:rPr>
                                  <w:t xml:space="preserve">Dehis </w:t>
                                </w:r>
                                <w:r>
                                  <w:rPr>
                                    <w:rFonts w:ascii="Segoe Print" w:hAnsi="Segoe Print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393633">
                                  <w:rPr>
                                    <w:rFonts w:ascii="Segoe Print" w:hAnsi="Segoe Print"/>
                                    <w:sz w:val="28"/>
                                    <w:szCs w:val="28"/>
                                  </w:rPr>
                                  <w:t>2895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BD156D" w:rsidRPr="00393633" w:rsidRDefault="00393633">
                          <w:pPr>
                            <w:pStyle w:val="ContactInfo"/>
                            <w:rPr>
                              <w:rFonts w:ascii="Segoe Print" w:hAnsi="Segoe Print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393633">
                            <w:rPr>
                              <w:rFonts w:ascii="Segoe Print" w:hAnsi="Segoe Print"/>
                              <w:sz w:val="28"/>
                              <w:szCs w:val="28"/>
                            </w:rPr>
                            <w:t>Heba</w:t>
                          </w:r>
                          <w:proofErr w:type="spellEnd"/>
                          <w:r w:rsidRPr="00393633">
                            <w:rPr>
                              <w:rFonts w:ascii="Segoe Print" w:hAnsi="Segoe Print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393633">
                            <w:rPr>
                              <w:rFonts w:ascii="Segoe Print" w:hAnsi="Segoe Print"/>
                              <w:sz w:val="28"/>
                              <w:szCs w:val="28"/>
                            </w:rPr>
                            <w:t>Elsayed</w:t>
                          </w:r>
                          <w:proofErr w:type="spellEnd"/>
                          <w:r w:rsidRPr="00393633">
                            <w:rPr>
                              <w:rFonts w:ascii="Segoe Print" w:hAnsi="Segoe Print"/>
                              <w:sz w:val="28"/>
                              <w:szCs w:val="28"/>
                            </w:rPr>
                            <w:t xml:space="preserve"> 2846</w:t>
                          </w:r>
                        </w:p>
                        <w:p w:rsidR="00393633" w:rsidRPr="00393633" w:rsidRDefault="00393633" w:rsidP="00393633">
                          <w:pPr>
                            <w:pStyle w:val="ContactInfo"/>
                            <w:rPr>
                              <w:rFonts w:ascii="Segoe Print" w:hAnsi="Segoe Print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393633">
                            <w:rPr>
                              <w:rFonts w:ascii="Segoe Print" w:hAnsi="Segoe Print"/>
                              <w:sz w:val="28"/>
                              <w:szCs w:val="28"/>
                            </w:rPr>
                            <w:t>Ranim</w:t>
                          </w:r>
                          <w:proofErr w:type="spellEnd"/>
                          <w:r w:rsidRPr="00393633">
                            <w:rPr>
                              <w:rFonts w:ascii="Segoe Print" w:hAnsi="Segoe Print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393633">
                            <w:rPr>
                              <w:rFonts w:ascii="Segoe Print" w:hAnsi="Segoe Print"/>
                              <w:sz w:val="28"/>
                              <w:szCs w:val="28"/>
                            </w:rPr>
                            <w:t>Dewaib</w:t>
                          </w:r>
                          <w:proofErr w:type="spellEnd"/>
                          <w:r w:rsidRPr="00393633">
                            <w:rPr>
                              <w:rFonts w:ascii="Segoe Print" w:hAnsi="Segoe Print"/>
                              <w:sz w:val="28"/>
                              <w:szCs w:val="28"/>
                            </w:rPr>
                            <w:t xml:space="preserve"> 2864</w:t>
                          </w:r>
                        </w:p>
                        <w:p w:rsidR="00393633" w:rsidRPr="00393633" w:rsidRDefault="00393633">
                          <w:pPr>
                            <w:pStyle w:val="ContactInfo"/>
                            <w:rPr>
                              <w:rFonts w:ascii="Segoe Print" w:hAnsi="Segoe Print"/>
                              <w:sz w:val="28"/>
                              <w:szCs w:val="28"/>
                            </w:rPr>
                          </w:pPr>
                          <w:r w:rsidRPr="00393633">
                            <w:rPr>
                              <w:rFonts w:ascii="Segoe Print" w:hAnsi="Segoe Print"/>
                              <w:sz w:val="28"/>
                              <w:szCs w:val="28"/>
                            </w:rPr>
                            <w:t xml:space="preserve">Sally </w:t>
                          </w:r>
                          <w:proofErr w:type="gramStart"/>
                          <w:r w:rsidRPr="00393633">
                            <w:rPr>
                              <w:rFonts w:ascii="Segoe Print" w:hAnsi="Segoe Print"/>
                              <w:sz w:val="28"/>
                              <w:szCs w:val="28"/>
                            </w:rPr>
                            <w:t xml:space="preserve">Dehis </w:t>
                          </w:r>
                          <w:r>
                            <w:rPr>
                              <w:rFonts w:ascii="Segoe Print" w:hAnsi="Segoe Print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93633">
                            <w:rPr>
                              <w:rFonts w:ascii="Segoe Print" w:hAnsi="Segoe Print"/>
                              <w:sz w:val="28"/>
                              <w:szCs w:val="28"/>
                            </w:rPr>
                            <w:t>2895</w:t>
                          </w:r>
                          <w:proofErr w:type="gramEnd"/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7200900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156D" w:rsidRDefault="00393633" w:rsidP="00393633">
                                    <w:pPr>
                                      <w:pStyle w:val="Title"/>
                                    </w:pPr>
                                    <w:r>
                                      <w:t>Social Network Website</w:t>
                                    </w:r>
                                  </w:p>
                                </w:sdtContent>
                              </w:sdt>
                              <w:p w:rsidR="00BD156D" w:rsidRDefault="001040DD" w:rsidP="00393633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3633">
                                      <w:t>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D156D" w:rsidRDefault="00393633" w:rsidP="00393633">
                              <w:pPr>
                                <w:pStyle w:val="Title"/>
                              </w:pPr>
                              <w:r>
                                <w:t>Social Network Website</w:t>
                              </w:r>
                            </w:p>
                          </w:sdtContent>
                        </w:sdt>
                        <w:p w:rsidR="00BD156D" w:rsidRDefault="001C7B39" w:rsidP="00393633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93633">
                                <w:t>Database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163EE" w:rsidRDefault="003806E6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2163EE" w:rsidRPr="00DD3E66" w:rsidRDefault="00393633" w:rsidP="00393633">
      <w:pPr>
        <w:pStyle w:val="Heading1"/>
        <w:rPr>
          <w:rStyle w:val="Heading1Char"/>
          <w:lang w:val="de-DE"/>
        </w:rPr>
      </w:pPr>
      <w:r w:rsidRPr="00DD3E66">
        <w:rPr>
          <w:rStyle w:val="Heading1Char"/>
          <w:lang w:val="de-DE"/>
        </w:rPr>
        <w:lastRenderedPageBreak/>
        <w:t>Index:</w:t>
      </w:r>
    </w:p>
    <w:p w:rsidR="00393633" w:rsidRPr="00DD3E66" w:rsidRDefault="00393633" w:rsidP="00393633">
      <w:pPr>
        <w:rPr>
          <w:lang w:val="de-DE"/>
        </w:rPr>
      </w:pPr>
      <w:r w:rsidRPr="00DD3E66">
        <w:rPr>
          <w:lang w:val="de-DE"/>
        </w:rPr>
        <w:t>ER Diagram …………………………………………………………………………………………………………</w:t>
      </w:r>
    </w:p>
    <w:p w:rsidR="00393633" w:rsidRPr="00DD3E66" w:rsidRDefault="00393633" w:rsidP="00393633">
      <w:pPr>
        <w:rPr>
          <w:lang w:val="de-DE"/>
        </w:rPr>
      </w:pPr>
      <w:r w:rsidRPr="00DD3E66">
        <w:rPr>
          <w:lang w:val="de-DE"/>
        </w:rPr>
        <w:t>Relational Model ………………………………………………………………………………………………</w:t>
      </w:r>
    </w:p>
    <w:p w:rsidR="00393633" w:rsidRPr="00DD3E66" w:rsidRDefault="00393633" w:rsidP="00393633">
      <w:pPr>
        <w:rPr>
          <w:lang w:val="de-DE"/>
        </w:rPr>
      </w:pPr>
      <w:r w:rsidRPr="00DD3E66">
        <w:rPr>
          <w:lang w:val="de-DE"/>
        </w:rPr>
        <w:t>DDL ………………………………………………………………………………………………………………………</w:t>
      </w:r>
    </w:p>
    <w:p w:rsidR="00393633" w:rsidRPr="00DD3E66" w:rsidRDefault="00393633" w:rsidP="00393633">
      <w:pPr>
        <w:rPr>
          <w:lang w:val="de-DE"/>
        </w:rPr>
      </w:pPr>
      <w:r w:rsidRPr="00DD3E66">
        <w:rPr>
          <w:lang w:val="de-DE"/>
        </w:rPr>
        <w:t xml:space="preserve">Pseudo Code </w:t>
      </w:r>
    </w:p>
    <w:p w:rsidR="00393633" w:rsidRPr="00DD3E66" w:rsidRDefault="00393633" w:rsidP="00393633">
      <w:pPr>
        <w:rPr>
          <w:lang w:val="de-DE"/>
        </w:rPr>
      </w:pPr>
      <w:r w:rsidRPr="00DD3E66">
        <w:rPr>
          <w:lang w:val="de-DE"/>
        </w:rPr>
        <w:t>Design</w:t>
      </w:r>
    </w:p>
    <w:p w:rsidR="00393633" w:rsidRPr="00DD3E66" w:rsidRDefault="00393633" w:rsidP="00393633">
      <w:pPr>
        <w:rPr>
          <w:lang w:val="de-DE"/>
        </w:rPr>
      </w:pPr>
      <w:r w:rsidRPr="00DD3E66">
        <w:rPr>
          <w:lang w:val="de-DE"/>
        </w:rPr>
        <w:t>Website</w:t>
      </w: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Pr="00625992" w:rsidRDefault="00625992" w:rsidP="00625992">
      <w:pPr>
        <w:jc w:val="center"/>
        <w:rPr>
          <w:color w:val="007DEB" w:themeColor="background2" w:themeShade="80"/>
          <w:sz w:val="40"/>
          <w:szCs w:val="40"/>
          <w:lang w:val="de-DE"/>
        </w:rPr>
      </w:pPr>
      <w:r w:rsidRPr="00625992">
        <w:rPr>
          <w:color w:val="007DEB" w:themeColor="background2" w:themeShade="80"/>
          <w:sz w:val="40"/>
          <w:szCs w:val="40"/>
          <w:lang w:val="de-DE"/>
        </w:rPr>
        <w:t>ER Diagram</w:t>
      </w:r>
    </w:p>
    <w:p w:rsidR="00393633" w:rsidRPr="00DD3E66" w:rsidRDefault="00393633" w:rsidP="00393633">
      <w:pPr>
        <w:rPr>
          <w:lang w:val="de-DE"/>
        </w:rPr>
      </w:pPr>
    </w:p>
    <w:p w:rsidR="00393633" w:rsidRPr="00DD3E66" w:rsidRDefault="00393633" w:rsidP="00393633">
      <w:pPr>
        <w:rPr>
          <w:lang w:val="de-DE"/>
        </w:rPr>
      </w:pPr>
    </w:p>
    <w:p w:rsidR="00393633" w:rsidRDefault="00DD3E66" w:rsidP="003936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7pt;height:346.65pt">
            <v:imagedata r:id="rId11" o:title="15782474_886823004793233_1971042369_n"/>
          </v:shape>
        </w:pict>
      </w:r>
    </w:p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Pr="00DD3E66" w:rsidRDefault="00393633" w:rsidP="00DD3E66">
      <w:pPr>
        <w:jc w:val="center"/>
        <w:rPr>
          <w:b/>
          <w:bCs/>
          <w:color w:val="007DEB" w:themeColor="background2" w:themeShade="80"/>
          <w:sz w:val="40"/>
          <w:szCs w:val="40"/>
        </w:rPr>
      </w:pPr>
      <w:r w:rsidRPr="00DD3E66">
        <w:rPr>
          <w:b/>
          <w:bCs/>
          <w:color w:val="007DEB" w:themeColor="background2" w:themeShade="80"/>
          <w:sz w:val="40"/>
          <w:szCs w:val="40"/>
        </w:rPr>
        <w:t>Relational Model</w:t>
      </w:r>
    </w:p>
    <w:p w:rsidR="00393633" w:rsidRDefault="00393633" w:rsidP="00393633"/>
    <w:p w:rsidR="00393633" w:rsidRDefault="00393633" w:rsidP="00393633"/>
    <w:p w:rsidR="00393633" w:rsidRDefault="00DD3E66" w:rsidP="00393633">
      <w:pPr>
        <w:ind w:left="-1260" w:right="-1440"/>
      </w:pPr>
      <w:r>
        <w:pict>
          <v:shape id="_x0000_i1026" type="#_x0000_t75" style="width:561.45pt;height:235.6pt">
            <v:imagedata r:id="rId12" o:title="Database1"/>
          </v:shape>
        </w:pict>
      </w:r>
    </w:p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Pr="00680CED" w:rsidRDefault="00DD3E66" w:rsidP="00680CED">
      <w:pPr>
        <w:jc w:val="center"/>
        <w:rPr>
          <w:b/>
          <w:bCs/>
          <w:color w:val="007DEB" w:themeColor="background2" w:themeShade="80"/>
          <w:sz w:val="40"/>
          <w:szCs w:val="40"/>
        </w:rPr>
      </w:pPr>
      <w:r w:rsidRPr="00DD3E66">
        <w:rPr>
          <w:b/>
          <w:bCs/>
          <w:color w:val="007DEB" w:themeColor="background2" w:themeShade="80"/>
          <w:sz w:val="40"/>
          <w:szCs w:val="40"/>
        </w:rPr>
        <w:t>Flow Chart</w:t>
      </w:r>
    </w:p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680CED" w:rsidP="00393633">
      <w:r>
        <w:pict>
          <v:shape id="_x0000_i1027" type="#_x0000_t75" style="width:431.55pt;height:244.1pt">
            <v:imagedata r:id="rId13" o:title="flowchart"/>
          </v:shape>
        </w:pict>
      </w:r>
    </w:p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393633" w:rsidRDefault="00393633" w:rsidP="00393633"/>
    <w:p w:rsidR="00680CED" w:rsidRDefault="00680CED" w:rsidP="00393633"/>
    <w:p w:rsidR="00680CED" w:rsidRDefault="00680CED" w:rsidP="00393633"/>
    <w:p w:rsidR="00680CED" w:rsidRDefault="00680CED" w:rsidP="00393633"/>
    <w:p w:rsidR="00680CED" w:rsidRDefault="00680CED" w:rsidP="00393633"/>
    <w:p w:rsidR="00680CED" w:rsidRDefault="00680CED" w:rsidP="00393633"/>
    <w:p w:rsidR="00393633" w:rsidRDefault="00393633" w:rsidP="00393633"/>
    <w:p w:rsidR="00393633" w:rsidRPr="00680CED" w:rsidRDefault="00625992" w:rsidP="00680CED">
      <w:pPr>
        <w:jc w:val="center"/>
        <w:rPr>
          <w:b/>
          <w:bCs/>
          <w:color w:val="007DEB" w:themeColor="background2" w:themeShade="80"/>
          <w:sz w:val="40"/>
          <w:szCs w:val="40"/>
        </w:rPr>
      </w:pPr>
      <w:r w:rsidRPr="00680CED">
        <w:rPr>
          <w:b/>
          <w:bCs/>
          <w:color w:val="007DEB" w:themeColor="background2" w:themeShade="80"/>
          <w:sz w:val="40"/>
          <w:szCs w:val="40"/>
        </w:rPr>
        <w:lastRenderedPageBreak/>
        <w:t>DDL</w:t>
      </w:r>
    </w:p>
    <w:p w:rsidR="00680CED" w:rsidRDefault="00680CED" w:rsidP="00680CED">
      <w:r>
        <w:t xml:space="preserve">CREATE DATABASE </w:t>
      </w:r>
      <w:proofErr w:type="spellStart"/>
      <w:r>
        <w:t>SocialNetwork</w:t>
      </w:r>
      <w:proofErr w:type="spellEnd"/>
      <w:r>
        <w:t>; //create database called "</w:t>
      </w:r>
      <w:proofErr w:type="spellStart"/>
      <w:r>
        <w:t>SocialNetwork</w:t>
      </w:r>
      <w:proofErr w:type="spellEnd"/>
      <w:r>
        <w:t>" to use in the project</w:t>
      </w:r>
    </w:p>
    <w:p w:rsidR="00680CED" w:rsidRDefault="00680CED" w:rsidP="00680CED">
      <w:r>
        <w:t xml:space="preserve">USE </w:t>
      </w:r>
      <w:proofErr w:type="spellStart"/>
      <w:r>
        <w:t>socialnetwork</w:t>
      </w:r>
      <w:proofErr w:type="spellEnd"/>
      <w:r>
        <w:t>;</w:t>
      </w:r>
    </w:p>
    <w:p w:rsidR="00680CED" w:rsidRDefault="00680CED" w:rsidP="00680CED">
      <w:r>
        <w:t xml:space="preserve">CREATE TABLE </w:t>
      </w:r>
      <w:proofErr w:type="spellStart"/>
      <w:r>
        <w:t>user_</w:t>
      </w:r>
      <w:proofErr w:type="gramStart"/>
      <w:r>
        <w:t>info</w:t>
      </w:r>
      <w:proofErr w:type="spellEnd"/>
      <w:r>
        <w:t>(</w:t>
      </w:r>
      <w:proofErr w:type="gramEnd"/>
    </w:p>
    <w:p w:rsidR="00680CED" w:rsidRDefault="00680CED" w:rsidP="00680CED">
      <w:r>
        <w:t xml:space="preserve">    </w:t>
      </w:r>
      <w:proofErr w:type="gramStart"/>
      <w:r>
        <w:t>email</w:t>
      </w:r>
      <w:proofErr w:type="gramEnd"/>
      <w:r>
        <w:t xml:space="preserve"> VARCHAR (50) NOT NULL,</w:t>
      </w:r>
    </w:p>
    <w:p w:rsidR="00680CED" w:rsidRDefault="00680CED" w:rsidP="00680CED">
      <w:r>
        <w:t xml:space="preserve">    </w:t>
      </w:r>
      <w:proofErr w:type="spellStart"/>
      <w:proofErr w:type="gramStart"/>
      <w:r>
        <w:t>password_user</w:t>
      </w:r>
      <w:proofErr w:type="spellEnd"/>
      <w:proofErr w:type="gramEnd"/>
      <w:r>
        <w:t xml:space="preserve"> VARCHAR (10) NOT NULL,</w:t>
      </w:r>
    </w:p>
    <w:p w:rsidR="00680CED" w:rsidRDefault="00680CED" w:rsidP="00680CED">
      <w:r>
        <w:t xml:space="preserve">    </w:t>
      </w:r>
      <w:proofErr w:type="spellStart"/>
      <w:proofErr w:type="gramStart"/>
      <w:r>
        <w:t>about_me</w:t>
      </w:r>
      <w:proofErr w:type="spellEnd"/>
      <w:proofErr w:type="gramEnd"/>
      <w:r>
        <w:t xml:space="preserve"> VARCHAR (500),</w:t>
      </w:r>
    </w:p>
    <w:p w:rsidR="00680CED" w:rsidRDefault="00680CED" w:rsidP="00680CED">
      <w:r>
        <w:t xml:space="preserve">    </w:t>
      </w:r>
      <w:proofErr w:type="gramStart"/>
      <w:r>
        <w:t>gender</w:t>
      </w:r>
      <w:proofErr w:type="gramEnd"/>
      <w:r>
        <w:t xml:space="preserve"> VARCHAR (1) NOT NULL,</w:t>
      </w:r>
    </w:p>
    <w:p w:rsidR="00680CED" w:rsidRDefault="00680CED" w:rsidP="00680CED">
      <w:r>
        <w:t xml:space="preserve">    </w:t>
      </w:r>
      <w:proofErr w:type="gramStart"/>
      <w:r>
        <w:t>hometown</w:t>
      </w:r>
      <w:proofErr w:type="gramEnd"/>
      <w:r>
        <w:t xml:space="preserve"> VARCHAR (50),</w:t>
      </w:r>
    </w:p>
    <w:p w:rsidR="00680CED" w:rsidRDefault="00680CED" w:rsidP="00680CED">
      <w:r>
        <w:t xml:space="preserve">    </w:t>
      </w:r>
      <w:proofErr w:type="spellStart"/>
      <w:proofErr w:type="gramStart"/>
      <w:r>
        <w:t>profile_pic</w:t>
      </w:r>
      <w:proofErr w:type="spellEnd"/>
      <w:proofErr w:type="gramEnd"/>
      <w:r>
        <w:t xml:space="preserve"> VARCHAR (100) NOT NULL,</w:t>
      </w:r>
    </w:p>
    <w:p w:rsidR="00680CED" w:rsidRDefault="00680CED" w:rsidP="00680CED">
      <w:r>
        <w:t xml:space="preserve">    </w:t>
      </w:r>
      <w:proofErr w:type="spellStart"/>
      <w:proofErr w:type="gramStart"/>
      <w:r>
        <w:t>martial_status</w:t>
      </w:r>
      <w:proofErr w:type="spellEnd"/>
      <w:proofErr w:type="gramEnd"/>
      <w:r>
        <w:t xml:space="preserve"> VARCHAR (1),</w:t>
      </w:r>
    </w:p>
    <w:p w:rsidR="00680CED" w:rsidRDefault="00680CED" w:rsidP="00680CED">
      <w:r>
        <w:t xml:space="preserve">    </w:t>
      </w:r>
      <w:proofErr w:type="gramStart"/>
      <w:r>
        <w:t>birthday</w:t>
      </w:r>
      <w:proofErr w:type="gramEnd"/>
      <w:r>
        <w:t xml:space="preserve"> date NOT NULL,</w:t>
      </w:r>
    </w:p>
    <w:p w:rsidR="00680CED" w:rsidRDefault="00680CED" w:rsidP="00680CED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 (50) NOT NULL,</w:t>
      </w:r>
    </w:p>
    <w:p w:rsidR="00680CED" w:rsidRDefault="00680CED" w:rsidP="00680CED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 (50) NOT NULL,</w:t>
      </w:r>
    </w:p>
    <w:p w:rsidR="00680CED" w:rsidRDefault="00680CED" w:rsidP="00680CED">
      <w:r>
        <w:t xml:space="preserve">    </w:t>
      </w:r>
      <w:proofErr w:type="gramStart"/>
      <w:r>
        <w:t>nickname</w:t>
      </w:r>
      <w:proofErr w:type="gramEnd"/>
      <w:r>
        <w:t xml:space="preserve"> VARCHAR (25),</w:t>
      </w:r>
    </w:p>
    <w:p w:rsidR="00680CED" w:rsidRDefault="00680CED" w:rsidP="00680CED">
      <w:r>
        <w:t xml:space="preserve">    PRIMARY KEY (email)</w:t>
      </w:r>
    </w:p>
    <w:p w:rsidR="00680CED" w:rsidRDefault="00680CED" w:rsidP="00680CED">
      <w:r>
        <w:t xml:space="preserve">    );</w:t>
      </w:r>
    </w:p>
    <w:p w:rsidR="00680CED" w:rsidRDefault="00680CED" w:rsidP="00680CED"/>
    <w:p w:rsidR="00680CED" w:rsidRDefault="00680CED" w:rsidP="00680CED">
      <w:r>
        <w:t xml:space="preserve">CREATE TABLE </w:t>
      </w:r>
      <w:proofErr w:type="spellStart"/>
      <w:r>
        <w:t>user_</w:t>
      </w:r>
      <w:proofErr w:type="gramStart"/>
      <w:r>
        <w:t>phonenumber</w:t>
      </w:r>
      <w:proofErr w:type="spellEnd"/>
      <w:r>
        <w:t>(</w:t>
      </w:r>
      <w:proofErr w:type="gramEnd"/>
    </w:p>
    <w:p w:rsidR="00680CED" w:rsidRDefault="00680CED" w:rsidP="00680CED">
      <w:r>
        <w:t xml:space="preserve">    </w:t>
      </w:r>
      <w:proofErr w:type="gramStart"/>
      <w:r>
        <w:t>email</w:t>
      </w:r>
      <w:proofErr w:type="gramEnd"/>
      <w:r>
        <w:t xml:space="preserve"> VARCHAR (50) NOT NULL,</w:t>
      </w:r>
    </w:p>
    <w:p w:rsidR="00680CED" w:rsidRDefault="00680CED" w:rsidP="00680CED">
      <w:r>
        <w:t xml:space="preserve">    </w:t>
      </w:r>
      <w:proofErr w:type="spellStart"/>
      <w:proofErr w:type="gramStart"/>
      <w:r>
        <w:t>phonenumber</w:t>
      </w:r>
      <w:proofErr w:type="spellEnd"/>
      <w:proofErr w:type="gramEnd"/>
      <w:r>
        <w:t xml:space="preserve"> INT (15),</w:t>
      </w:r>
    </w:p>
    <w:p w:rsidR="00680CED" w:rsidRDefault="00680CED" w:rsidP="00680CED">
      <w:r>
        <w:t xml:space="preserve">    PRIMARY KEY (</w:t>
      </w:r>
      <w:proofErr w:type="spellStart"/>
      <w:r>
        <w:t>email</w:t>
      </w:r>
      <w:proofErr w:type="gramStart"/>
      <w:r>
        <w:t>,phonenumber</w:t>
      </w:r>
      <w:proofErr w:type="spellEnd"/>
      <w:proofErr w:type="gramEnd"/>
      <w:r>
        <w:t>)</w:t>
      </w:r>
    </w:p>
    <w:p w:rsidR="00680CED" w:rsidRDefault="00680CED" w:rsidP="00680CED">
      <w:r>
        <w:t xml:space="preserve">    );</w:t>
      </w:r>
    </w:p>
    <w:p w:rsidR="00680CED" w:rsidRDefault="00680CED" w:rsidP="00680CED"/>
    <w:p w:rsidR="00680CED" w:rsidRDefault="00680CED" w:rsidP="00680CED">
      <w:r>
        <w:t xml:space="preserve">CREATE TABLE </w:t>
      </w:r>
      <w:proofErr w:type="spellStart"/>
      <w:r>
        <w:t>user_</w:t>
      </w:r>
      <w:proofErr w:type="gramStart"/>
      <w:r>
        <w:t>profile</w:t>
      </w:r>
      <w:proofErr w:type="spellEnd"/>
      <w:r>
        <w:t>(</w:t>
      </w:r>
      <w:proofErr w:type="gramEnd"/>
    </w:p>
    <w:p w:rsidR="00680CED" w:rsidRDefault="00680CED" w:rsidP="00680CED">
      <w:r>
        <w:t xml:space="preserve">    </w:t>
      </w:r>
      <w:proofErr w:type="gramStart"/>
      <w:r>
        <w:t>email</w:t>
      </w:r>
      <w:proofErr w:type="gramEnd"/>
      <w:r>
        <w:t xml:space="preserve"> VARCHAR (50) NOT NULL,</w:t>
      </w:r>
    </w:p>
    <w:p w:rsidR="00680CED" w:rsidRDefault="00680CED" w:rsidP="00680CED">
      <w:r>
        <w:t xml:space="preserve">    </w:t>
      </w:r>
      <w:proofErr w:type="spellStart"/>
      <w:proofErr w:type="gramStart"/>
      <w:r>
        <w:t>profile_id</w:t>
      </w:r>
      <w:proofErr w:type="spellEnd"/>
      <w:proofErr w:type="gramEnd"/>
      <w:r>
        <w:t xml:space="preserve"> INT (3) NOT NULL,</w:t>
      </w:r>
    </w:p>
    <w:p w:rsidR="00680CED" w:rsidRDefault="00680CED" w:rsidP="00680CED">
      <w:r>
        <w:t xml:space="preserve">    PRIMARY KEY (</w:t>
      </w:r>
      <w:proofErr w:type="spellStart"/>
      <w:r>
        <w:t>email</w:t>
      </w:r>
      <w:proofErr w:type="gramStart"/>
      <w:r>
        <w:t>,profile</w:t>
      </w:r>
      <w:proofErr w:type="gramEnd"/>
      <w:r>
        <w:t>_id</w:t>
      </w:r>
      <w:proofErr w:type="spellEnd"/>
      <w:r>
        <w:t>)</w:t>
      </w:r>
    </w:p>
    <w:p w:rsidR="00680CED" w:rsidRDefault="00680CED" w:rsidP="00680CED">
      <w:r>
        <w:lastRenderedPageBreak/>
        <w:t xml:space="preserve">    );</w:t>
      </w:r>
    </w:p>
    <w:p w:rsidR="00680CED" w:rsidRDefault="00680CED" w:rsidP="00680CED"/>
    <w:p w:rsidR="00680CED" w:rsidRDefault="00680CED" w:rsidP="00680CED">
      <w:r>
        <w:t xml:space="preserve">CREATE TABLE </w:t>
      </w:r>
      <w:proofErr w:type="gramStart"/>
      <w:r>
        <w:t>posts(</w:t>
      </w:r>
      <w:proofErr w:type="gramEnd"/>
    </w:p>
    <w:p w:rsidR="00680CED" w:rsidRDefault="00680CED" w:rsidP="00680CED">
      <w:r>
        <w:t xml:space="preserve">    </w:t>
      </w:r>
      <w:proofErr w:type="gramStart"/>
      <w:r>
        <w:t>email</w:t>
      </w:r>
      <w:proofErr w:type="gramEnd"/>
      <w:r>
        <w:t xml:space="preserve"> VARCHAR (50) NOT NULL,</w:t>
      </w:r>
    </w:p>
    <w:p w:rsidR="00680CED" w:rsidRDefault="00680CED" w:rsidP="00680CED">
      <w:r>
        <w:t xml:space="preserve">    </w:t>
      </w:r>
      <w:proofErr w:type="spellStart"/>
      <w:proofErr w:type="gramStart"/>
      <w:r>
        <w:t>post_id</w:t>
      </w:r>
      <w:proofErr w:type="spellEnd"/>
      <w:proofErr w:type="gramEnd"/>
      <w:r>
        <w:t xml:space="preserve"> INT (3) NOT NULL,</w:t>
      </w:r>
    </w:p>
    <w:p w:rsidR="00680CED" w:rsidRDefault="00680CED" w:rsidP="00680CED">
      <w:r>
        <w:t xml:space="preserve">    </w:t>
      </w:r>
      <w:proofErr w:type="spellStart"/>
      <w:proofErr w:type="gramStart"/>
      <w:r>
        <w:t>likes_number</w:t>
      </w:r>
      <w:proofErr w:type="spellEnd"/>
      <w:proofErr w:type="gramEnd"/>
      <w:r>
        <w:t xml:space="preserve"> INT (3),</w:t>
      </w:r>
    </w:p>
    <w:p w:rsidR="00680CED" w:rsidRDefault="00680CED" w:rsidP="00680CED">
      <w:r>
        <w:t xml:space="preserve">    </w:t>
      </w:r>
      <w:proofErr w:type="gramStart"/>
      <w:r>
        <w:t>caption</w:t>
      </w:r>
      <w:proofErr w:type="gramEnd"/>
      <w:r>
        <w:t xml:space="preserve"> VARCHAR (300) NOT NULL,</w:t>
      </w:r>
    </w:p>
    <w:p w:rsidR="00680CED" w:rsidRDefault="00680CED" w:rsidP="00680CED">
      <w:r>
        <w:t xml:space="preserve">    </w:t>
      </w:r>
      <w:proofErr w:type="gramStart"/>
      <w:r>
        <w:t>image</w:t>
      </w:r>
      <w:proofErr w:type="gramEnd"/>
      <w:r>
        <w:t xml:space="preserve"> VARCHAR (100) NOT NULL,</w:t>
      </w:r>
    </w:p>
    <w:p w:rsidR="00680CED" w:rsidRDefault="00680CED" w:rsidP="00680CED">
      <w:r>
        <w:t xml:space="preserve">    </w:t>
      </w:r>
      <w:proofErr w:type="spellStart"/>
      <w:proofErr w:type="gramStart"/>
      <w:r>
        <w:t>posted_time</w:t>
      </w:r>
      <w:proofErr w:type="spellEnd"/>
      <w:proofErr w:type="gramEnd"/>
      <w:r>
        <w:t xml:space="preserve"> timestamp NOT NULL,</w:t>
      </w:r>
    </w:p>
    <w:p w:rsidR="00680CED" w:rsidRDefault="00680CED" w:rsidP="00680CED">
      <w:r>
        <w:t xml:space="preserve">    </w:t>
      </w:r>
      <w:proofErr w:type="spellStart"/>
      <w:proofErr w:type="gramStart"/>
      <w:r>
        <w:t>is_public</w:t>
      </w:r>
      <w:proofErr w:type="spellEnd"/>
      <w:proofErr w:type="gramEnd"/>
      <w:r>
        <w:t xml:space="preserve"> VARCHAR (1) NOT NULL,</w:t>
      </w:r>
    </w:p>
    <w:p w:rsidR="00680CED" w:rsidRDefault="00680CED" w:rsidP="00680CED">
      <w:r>
        <w:t xml:space="preserve">    PRIMARY KEY (</w:t>
      </w:r>
      <w:proofErr w:type="spellStart"/>
      <w:r>
        <w:t>email</w:t>
      </w:r>
      <w:proofErr w:type="gramStart"/>
      <w:r>
        <w:t>,post</w:t>
      </w:r>
      <w:proofErr w:type="gramEnd"/>
      <w:r>
        <w:t>_id</w:t>
      </w:r>
      <w:proofErr w:type="spellEnd"/>
      <w:r>
        <w:t>)</w:t>
      </w:r>
    </w:p>
    <w:p w:rsidR="00680CED" w:rsidRDefault="00680CED" w:rsidP="00680CED">
      <w:r>
        <w:t xml:space="preserve">    );</w:t>
      </w:r>
    </w:p>
    <w:p w:rsidR="00680CED" w:rsidRDefault="00680CED" w:rsidP="00680CED"/>
    <w:p w:rsidR="00680CED" w:rsidRDefault="00680CED" w:rsidP="00680CED">
      <w:r>
        <w:t xml:space="preserve">CREATE TABLE </w:t>
      </w:r>
      <w:proofErr w:type="spellStart"/>
      <w:r>
        <w:t>friends_</w:t>
      </w:r>
      <w:proofErr w:type="gramStart"/>
      <w:r>
        <w:t>with</w:t>
      </w:r>
      <w:proofErr w:type="spellEnd"/>
      <w:r>
        <w:t>(</w:t>
      </w:r>
      <w:proofErr w:type="gramEnd"/>
    </w:p>
    <w:p w:rsidR="00680CED" w:rsidRDefault="00680CED" w:rsidP="00680CED">
      <w:r>
        <w:t xml:space="preserve">    </w:t>
      </w:r>
      <w:proofErr w:type="gramStart"/>
      <w:r>
        <w:t>user1_email</w:t>
      </w:r>
      <w:proofErr w:type="gramEnd"/>
      <w:r>
        <w:t xml:space="preserve"> VARCHAR (50) NOT NULL,</w:t>
      </w:r>
    </w:p>
    <w:p w:rsidR="00680CED" w:rsidRDefault="00680CED" w:rsidP="00680CED">
      <w:r>
        <w:t xml:space="preserve">    </w:t>
      </w:r>
      <w:proofErr w:type="gramStart"/>
      <w:r>
        <w:t>user2_email</w:t>
      </w:r>
      <w:proofErr w:type="gramEnd"/>
      <w:r>
        <w:t xml:space="preserve"> VARCHAR (50) NOT NULL,</w:t>
      </w:r>
    </w:p>
    <w:p w:rsidR="00680CED" w:rsidRDefault="00680CED" w:rsidP="00680CED">
      <w:r>
        <w:t xml:space="preserve">    PRIMARY KEY (user1_email</w:t>
      </w:r>
      <w:proofErr w:type="gramStart"/>
      <w:r>
        <w:t>,user2</w:t>
      </w:r>
      <w:proofErr w:type="gramEnd"/>
      <w:r>
        <w:t>_email)</w:t>
      </w:r>
    </w:p>
    <w:p w:rsidR="00680CED" w:rsidRDefault="00680CED" w:rsidP="00680CED">
      <w:r>
        <w:t xml:space="preserve">    );</w:t>
      </w:r>
    </w:p>
    <w:p w:rsidR="00680CED" w:rsidRDefault="00680CED" w:rsidP="00680CED"/>
    <w:p w:rsidR="00680CED" w:rsidRDefault="00680CED" w:rsidP="00680CED">
      <w:r>
        <w:t xml:space="preserve">CREATE TABLE </w:t>
      </w:r>
      <w:proofErr w:type="spellStart"/>
      <w:r>
        <w:t>comments_</w:t>
      </w:r>
      <w:proofErr w:type="gramStart"/>
      <w:r>
        <w:t>on</w:t>
      </w:r>
      <w:proofErr w:type="spellEnd"/>
      <w:r>
        <w:t>(</w:t>
      </w:r>
      <w:proofErr w:type="gramEnd"/>
    </w:p>
    <w:p w:rsidR="00680CED" w:rsidRDefault="00680CED" w:rsidP="00680CED">
      <w:r>
        <w:t xml:space="preserve">    </w:t>
      </w:r>
      <w:proofErr w:type="spellStart"/>
      <w:proofErr w:type="gramStart"/>
      <w:r>
        <w:t>user_email</w:t>
      </w:r>
      <w:proofErr w:type="spellEnd"/>
      <w:proofErr w:type="gramEnd"/>
      <w:r>
        <w:t xml:space="preserve"> VARCHAR (50) NOT NULL,</w:t>
      </w:r>
    </w:p>
    <w:p w:rsidR="00680CED" w:rsidRDefault="00680CED" w:rsidP="00680CED">
      <w:r>
        <w:t xml:space="preserve">    </w:t>
      </w:r>
      <w:proofErr w:type="spellStart"/>
      <w:proofErr w:type="gramStart"/>
      <w:r>
        <w:t>poster_email</w:t>
      </w:r>
      <w:proofErr w:type="spellEnd"/>
      <w:proofErr w:type="gramEnd"/>
      <w:r>
        <w:t xml:space="preserve"> VARCHAR (50) NOT NULL,</w:t>
      </w:r>
    </w:p>
    <w:p w:rsidR="00680CED" w:rsidRDefault="00680CED" w:rsidP="00680CED">
      <w:r>
        <w:t xml:space="preserve">    </w:t>
      </w:r>
      <w:proofErr w:type="spellStart"/>
      <w:proofErr w:type="gramStart"/>
      <w:r>
        <w:t>post_id</w:t>
      </w:r>
      <w:proofErr w:type="spellEnd"/>
      <w:proofErr w:type="gramEnd"/>
      <w:r>
        <w:t xml:space="preserve"> INT (3) NOT NULL,</w:t>
      </w:r>
    </w:p>
    <w:p w:rsidR="00680CED" w:rsidRDefault="00680CED" w:rsidP="00680CED">
      <w:r>
        <w:t xml:space="preserve">    </w:t>
      </w:r>
      <w:proofErr w:type="spellStart"/>
      <w:proofErr w:type="gramStart"/>
      <w:r>
        <w:t>comment_content</w:t>
      </w:r>
      <w:proofErr w:type="spellEnd"/>
      <w:proofErr w:type="gramEnd"/>
      <w:r>
        <w:t xml:space="preserve"> VARCHAR (500) NOT NULL,</w:t>
      </w:r>
    </w:p>
    <w:p w:rsidR="00680CED" w:rsidRDefault="00680CED" w:rsidP="00680CED">
      <w:r>
        <w:t xml:space="preserve">    </w:t>
      </w:r>
      <w:proofErr w:type="gramStart"/>
      <w:r>
        <w:t>nickname</w:t>
      </w:r>
      <w:proofErr w:type="gramEnd"/>
      <w:r>
        <w:t xml:space="preserve"> VARCHAR (25),</w:t>
      </w:r>
    </w:p>
    <w:p w:rsidR="00680CED" w:rsidRDefault="00680CED" w:rsidP="00680CED">
      <w:r>
        <w:t xml:space="preserve">    PRIMARY KEY (</w:t>
      </w:r>
      <w:proofErr w:type="spellStart"/>
      <w:r>
        <w:t>user_email</w:t>
      </w:r>
      <w:proofErr w:type="gramStart"/>
      <w:r>
        <w:t>,poster</w:t>
      </w:r>
      <w:proofErr w:type="gramEnd"/>
      <w:r>
        <w:t>_email,post_id</w:t>
      </w:r>
      <w:proofErr w:type="spellEnd"/>
      <w:r>
        <w:t>)</w:t>
      </w:r>
    </w:p>
    <w:p w:rsidR="00680CED" w:rsidRDefault="00680CED" w:rsidP="00680CED">
      <w:r>
        <w:t xml:space="preserve">    );</w:t>
      </w:r>
    </w:p>
    <w:p w:rsidR="00680CED" w:rsidRDefault="00680CED" w:rsidP="00680CED"/>
    <w:p w:rsidR="00680CED" w:rsidRDefault="00680CED" w:rsidP="00680CED">
      <w:r>
        <w:lastRenderedPageBreak/>
        <w:t xml:space="preserve">CREATE TABLE </w:t>
      </w:r>
      <w:proofErr w:type="gramStart"/>
      <w:r>
        <w:t>likes(</w:t>
      </w:r>
      <w:proofErr w:type="gramEnd"/>
    </w:p>
    <w:p w:rsidR="00680CED" w:rsidRDefault="00680CED" w:rsidP="00680CED">
      <w:r>
        <w:t xml:space="preserve">    </w:t>
      </w:r>
      <w:proofErr w:type="spellStart"/>
      <w:proofErr w:type="gramStart"/>
      <w:r>
        <w:t>user_email</w:t>
      </w:r>
      <w:proofErr w:type="spellEnd"/>
      <w:proofErr w:type="gramEnd"/>
      <w:r>
        <w:t xml:space="preserve"> VARCHAR (50) NOT NULL,</w:t>
      </w:r>
    </w:p>
    <w:p w:rsidR="00680CED" w:rsidRDefault="00680CED" w:rsidP="00680CED">
      <w:r>
        <w:t xml:space="preserve">    </w:t>
      </w:r>
      <w:proofErr w:type="spellStart"/>
      <w:proofErr w:type="gramStart"/>
      <w:r>
        <w:t>poster_email</w:t>
      </w:r>
      <w:proofErr w:type="spellEnd"/>
      <w:proofErr w:type="gramEnd"/>
      <w:r>
        <w:t xml:space="preserve"> VARCHAR (50) NOT NULL,</w:t>
      </w:r>
    </w:p>
    <w:p w:rsidR="00680CED" w:rsidRDefault="00680CED" w:rsidP="00680CED">
      <w:r>
        <w:t xml:space="preserve">    </w:t>
      </w:r>
      <w:proofErr w:type="spellStart"/>
      <w:proofErr w:type="gramStart"/>
      <w:r>
        <w:t>post_id</w:t>
      </w:r>
      <w:proofErr w:type="spellEnd"/>
      <w:proofErr w:type="gramEnd"/>
      <w:r>
        <w:t xml:space="preserve"> INT (3) NOT NULL,</w:t>
      </w:r>
    </w:p>
    <w:p w:rsidR="00680CED" w:rsidRDefault="00680CED" w:rsidP="00680CED">
      <w:r>
        <w:t xml:space="preserve">    PRIMARY KEY (</w:t>
      </w:r>
      <w:proofErr w:type="spellStart"/>
      <w:r>
        <w:t>user_email</w:t>
      </w:r>
      <w:proofErr w:type="gramStart"/>
      <w:r>
        <w:t>,poster</w:t>
      </w:r>
      <w:proofErr w:type="gramEnd"/>
      <w:r>
        <w:t>_email,post_id</w:t>
      </w:r>
      <w:proofErr w:type="spellEnd"/>
      <w:r>
        <w:t>)</w:t>
      </w:r>
    </w:p>
    <w:p w:rsidR="00680CED" w:rsidRDefault="00680CED" w:rsidP="00680CED">
      <w:r>
        <w:t xml:space="preserve">    );</w:t>
      </w:r>
    </w:p>
    <w:p w:rsidR="00680CED" w:rsidRDefault="00680CED" w:rsidP="00680CED"/>
    <w:p w:rsidR="00680CED" w:rsidRDefault="00680CED" w:rsidP="00680CED">
      <w:r>
        <w:t xml:space="preserve">Alter TABLE </w:t>
      </w:r>
      <w:proofErr w:type="spellStart"/>
      <w:r>
        <w:t>user_phonenumber</w:t>
      </w:r>
      <w:proofErr w:type="spellEnd"/>
      <w:r>
        <w:t xml:space="preserve"> ADD FOREIGN KEY (email) REFERENCES </w:t>
      </w:r>
      <w:proofErr w:type="spellStart"/>
      <w:r>
        <w:t>user_info</w:t>
      </w:r>
      <w:proofErr w:type="spellEnd"/>
      <w:r>
        <w:t xml:space="preserve"> (email) ON DELETE RESTRICT;</w:t>
      </w:r>
    </w:p>
    <w:p w:rsidR="00680CED" w:rsidRDefault="00680CED" w:rsidP="00680CED">
      <w:r>
        <w:t xml:space="preserve">Alter TABLE </w:t>
      </w:r>
      <w:proofErr w:type="spellStart"/>
      <w:r>
        <w:t>user_profile</w:t>
      </w:r>
      <w:proofErr w:type="spellEnd"/>
      <w:r>
        <w:t xml:space="preserve"> ADD FOREIGN KEY (email) REFERENCES </w:t>
      </w:r>
      <w:proofErr w:type="spellStart"/>
      <w:r>
        <w:t>user_info</w:t>
      </w:r>
      <w:proofErr w:type="spellEnd"/>
      <w:r>
        <w:t xml:space="preserve"> (email) ON DELETE RESTRICT;</w:t>
      </w:r>
    </w:p>
    <w:p w:rsidR="00680CED" w:rsidRDefault="00680CED" w:rsidP="00680CED">
      <w:r>
        <w:t xml:space="preserve">Alter TABLE posts ADD FOREIGN KEY (email) REFERENCES </w:t>
      </w:r>
      <w:proofErr w:type="spellStart"/>
      <w:r>
        <w:t>user_info</w:t>
      </w:r>
      <w:proofErr w:type="spellEnd"/>
      <w:r>
        <w:t xml:space="preserve"> (email) ON DELETE RESTRICT;</w:t>
      </w:r>
    </w:p>
    <w:p w:rsidR="00680CED" w:rsidRDefault="00680CED" w:rsidP="00680CED">
      <w:r>
        <w:t xml:space="preserve">Alter TABLE </w:t>
      </w:r>
      <w:proofErr w:type="spellStart"/>
      <w:r>
        <w:t>friends_with</w:t>
      </w:r>
      <w:proofErr w:type="spellEnd"/>
      <w:r>
        <w:t xml:space="preserve"> ADD FOREIGN KEY (user1_email) REFERENCES </w:t>
      </w:r>
      <w:proofErr w:type="spellStart"/>
      <w:r>
        <w:t>user_info</w:t>
      </w:r>
      <w:proofErr w:type="spellEnd"/>
      <w:r>
        <w:t xml:space="preserve"> (email) ON DELETE RESTRICT;</w:t>
      </w:r>
    </w:p>
    <w:p w:rsidR="00680CED" w:rsidRDefault="00680CED" w:rsidP="00680CED">
      <w:r>
        <w:t xml:space="preserve">Alter TABLE </w:t>
      </w:r>
      <w:proofErr w:type="spellStart"/>
      <w:r>
        <w:t>friends_with</w:t>
      </w:r>
      <w:proofErr w:type="spellEnd"/>
      <w:r>
        <w:t xml:space="preserve"> ADD FOREIGN KEY (user2_email) REFERENCES </w:t>
      </w:r>
      <w:proofErr w:type="spellStart"/>
      <w:r>
        <w:t>user_info</w:t>
      </w:r>
      <w:proofErr w:type="spellEnd"/>
      <w:r>
        <w:t xml:space="preserve"> (email) ON DELETE RESTRICT;</w:t>
      </w:r>
    </w:p>
    <w:p w:rsidR="00680CED" w:rsidRDefault="00680CED" w:rsidP="00680CED">
      <w:r>
        <w:t xml:space="preserve">Alter TABLE </w:t>
      </w:r>
      <w:proofErr w:type="spellStart"/>
      <w:r>
        <w:t>comments_on</w:t>
      </w:r>
      <w:proofErr w:type="spellEnd"/>
      <w:r>
        <w:t xml:space="preserve"> ADD FOREIGN KEY (</w:t>
      </w:r>
      <w:proofErr w:type="spellStart"/>
      <w:r>
        <w:t>user_email</w:t>
      </w:r>
      <w:proofErr w:type="spellEnd"/>
      <w:r>
        <w:t xml:space="preserve">) REFERENCES </w:t>
      </w:r>
      <w:proofErr w:type="spellStart"/>
      <w:r>
        <w:t>user_info</w:t>
      </w:r>
      <w:proofErr w:type="spellEnd"/>
      <w:r>
        <w:t xml:space="preserve"> (email) ON DELETE RESTRICT;</w:t>
      </w:r>
    </w:p>
    <w:p w:rsidR="00680CED" w:rsidRDefault="00680CED" w:rsidP="00680CED">
      <w:r>
        <w:t xml:space="preserve">Alter TABLE </w:t>
      </w:r>
      <w:proofErr w:type="spellStart"/>
      <w:r>
        <w:t>comments_on</w:t>
      </w:r>
      <w:proofErr w:type="spellEnd"/>
      <w:r>
        <w:t xml:space="preserve"> ADD FOREIGN KEY (</w:t>
      </w:r>
      <w:proofErr w:type="spellStart"/>
      <w:r>
        <w:t>poster_email</w:t>
      </w:r>
      <w:proofErr w:type="gramStart"/>
      <w:r>
        <w:t>,post</w:t>
      </w:r>
      <w:proofErr w:type="gramEnd"/>
      <w:r>
        <w:t>_id</w:t>
      </w:r>
      <w:proofErr w:type="spellEnd"/>
      <w:r>
        <w:t>) REFERENCES posts (</w:t>
      </w:r>
      <w:proofErr w:type="spellStart"/>
      <w:r>
        <w:t>email,post_id</w:t>
      </w:r>
      <w:proofErr w:type="spellEnd"/>
      <w:r>
        <w:t>) ON DELETE RESTRICT;</w:t>
      </w:r>
    </w:p>
    <w:p w:rsidR="00680CED" w:rsidRDefault="00680CED" w:rsidP="00680CED">
      <w:r>
        <w:t>Alter TABLE likes ADD FOREIGN KEY (</w:t>
      </w:r>
      <w:proofErr w:type="spellStart"/>
      <w:r>
        <w:t>user_email</w:t>
      </w:r>
      <w:proofErr w:type="spellEnd"/>
      <w:r>
        <w:t xml:space="preserve">) REFERENCES </w:t>
      </w:r>
      <w:proofErr w:type="spellStart"/>
      <w:r>
        <w:t>user_info</w:t>
      </w:r>
      <w:proofErr w:type="spellEnd"/>
      <w:r>
        <w:t xml:space="preserve"> (email) ON DELETE RESTRICT;</w:t>
      </w:r>
    </w:p>
    <w:p w:rsidR="00625992" w:rsidRDefault="00680CED" w:rsidP="00680CED">
      <w:r>
        <w:t>Alter TABLE likes ADD FOREIGN KEY (</w:t>
      </w:r>
      <w:proofErr w:type="spellStart"/>
      <w:r>
        <w:t>poster_email</w:t>
      </w:r>
      <w:proofErr w:type="gramStart"/>
      <w:r>
        <w:t>,post</w:t>
      </w:r>
      <w:proofErr w:type="gramEnd"/>
      <w:r>
        <w:t>_id</w:t>
      </w:r>
      <w:proofErr w:type="spellEnd"/>
      <w:r>
        <w:t>) REFERENCES posts (</w:t>
      </w:r>
      <w:proofErr w:type="spellStart"/>
      <w:r>
        <w:t>email,post_id</w:t>
      </w:r>
      <w:proofErr w:type="spellEnd"/>
      <w:r>
        <w:t>) ON DELETE RESTRICT;</w:t>
      </w:r>
    </w:p>
    <w:p w:rsidR="00393633" w:rsidRDefault="00393633" w:rsidP="00393633"/>
    <w:p w:rsidR="00393633" w:rsidRDefault="00393633" w:rsidP="00393633"/>
    <w:p w:rsidR="00393633" w:rsidRDefault="00393633" w:rsidP="00393633"/>
    <w:p w:rsidR="00C57962" w:rsidRDefault="00C57962" w:rsidP="00393633"/>
    <w:p w:rsidR="00C57962" w:rsidRDefault="00C57962" w:rsidP="00393633"/>
    <w:p w:rsidR="00C57962" w:rsidRDefault="00C57962" w:rsidP="00393633"/>
    <w:p w:rsidR="00C57962" w:rsidRDefault="00C57962" w:rsidP="00393633"/>
    <w:p w:rsidR="00393633" w:rsidRDefault="00393633" w:rsidP="00393633">
      <w:r>
        <w:lastRenderedPageBreak/>
        <w:t>Sign Up</w:t>
      </w:r>
    </w:p>
    <w:p w:rsidR="00C57962" w:rsidRDefault="00C57962" w:rsidP="00393633"/>
    <w:p w:rsidR="00C57962" w:rsidRDefault="00C57962" w:rsidP="00393633"/>
    <w:p w:rsidR="00625992" w:rsidRDefault="00625992" w:rsidP="00393633"/>
    <w:p w:rsidR="00393633" w:rsidRDefault="00393633" w:rsidP="00393633"/>
    <w:p w:rsidR="00393633" w:rsidRDefault="00393633" w:rsidP="00393633">
      <w:r>
        <w:t>Sign In</w:t>
      </w:r>
    </w:p>
    <w:p w:rsidR="00393633" w:rsidRDefault="00393633" w:rsidP="00393633"/>
    <w:p w:rsidR="00393633" w:rsidRDefault="00393633" w:rsidP="00393633">
      <w:r>
        <w:t>Profile</w:t>
      </w:r>
    </w:p>
    <w:p w:rsidR="00393633" w:rsidRDefault="00393633" w:rsidP="00393633"/>
    <w:p w:rsidR="00393633" w:rsidRDefault="00393633" w:rsidP="00393633">
      <w:r>
        <w:t>Editing Profile</w:t>
      </w:r>
    </w:p>
    <w:p w:rsidR="00393633" w:rsidRDefault="00393633" w:rsidP="00393633"/>
    <w:p w:rsidR="00393633" w:rsidRDefault="00393633" w:rsidP="00393633">
      <w:r>
        <w:t>Image</w:t>
      </w:r>
    </w:p>
    <w:p w:rsidR="00393633" w:rsidRDefault="00393633" w:rsidP="00393633">
      <w:r>
        <w:t>Removing Image</w:t>
      </w:r>
    </w:p>
    <w:p w:rsidR="00393633" w:rsidRDefault="00393633" w:rsidP="00393633"/>
    <w:p w:rsidR="00393633" w:rsidRDefault="00393633" w:rsidP="00393633">
      <w:r>
        <w:t>Posting</w:t>
      </w:r>
    </w:p>
    <w:p w:rsidR="00393633" w:rsidRDefault="00393633" w:rsidP="00393633">
      <w:r>
        <w:t>Commenting on a Post</w:t>
      </w:r>
    </w:p>
    <w:p w:rsidR="00393633" w:rsidRDefault="00393633" w:rsidP="00393633">
      <w:r>
        <w:t>Liking a Post</w:t>
      </w:r>
    </w:p>
    <w:p w:rsidR="00393633" w:rsidRPr="00393633" w:rsidRDefault="00393633" w:rsidP="00393633">
      <w:r>
        <w:t>Log out</w:t>
      </w:r>
    </w:p>
    <w:sectPr w:rsidR="00393633" w:rsidRPr="00393633" w:rsidSect="00680CED">
      <w:footerReference w:type="default" r:id="rId14"/>
      <w:pgSz w:w="12240" w:h="15840"/>
      <w:pgMar w:top="1350" w:right="1800" w:bottom="117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0DD" w:rsidRDefault="001040DD">
      <w:pPr>
        <w:spacing w:before="0" w:after="0" w:line="240" w:lineRule="auto"/>
      </w:pPr>
      <w:r>
        <w:separator/>
      </w:r>
    </w:p>
  </w:endnote>
  <w:endnote w:type="continuationSeparator" w:id="0">
    <w:p w:rsidR="001040DD" w:rsidRDefault="001040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56D" w:rsidRDefault="00BD156D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5796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0DD" w:rsidRDefault="001040DD">
      <w:pPr>
        <w:spacing w:before="0" w:after="0" w:line="240" w:lineRule="auto"/>
      </w:pPr>
      <w:r>
        <w:separator/>
      </w:r>
    </w:p>
  </w:footnote>
  <w:footnote w:type="continuationSeparator" w:id="0">
    <w:p w:rsidR="001040DD" w:rsidRDefault="001040D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33"/>
    <w:rsid w:val="00046413"/>
    <w:rsid w:val="001040DD"/>
    <w:rsid w:val="001C7B39"/>
    <w:rsid w:val="002163EE"/>
    <w:rsid w:val="00295A6C"/>
    <w:rsid w:val="003806E6"/>
    <w:rsid w:val="00393633"/>
    <w:rsid w:val="003F4330"/>
    <w:rsid w:val="004650B5"/>
    <w:rsid w:val="005649F3"/>
    <w:rsid w:val="00580E29"/>
    <w:rsid w:val="005A6698"/>
    <w:rsid w:val="005E210D"/>
    <w:rsid w:val="00625992"/>
    <w:rsid w:val="006704D8"/>
    <w:rsid w:val="00680CED"/>
    <w:rsid w:val="006E0CEF"/>
    <w:rsid w:val="00A72AF9"/>
    <w:rsid w:val="00AC0813"/>
    <w:rsid w:val="00B90669"/>
    <w:rsid w:val="00BD156D"/>
    <w:rsid w:val="00BF53C2"/>
    <w:rsid w:val="00C070ED"/>
    <w:rsid w:val="00C57962"/>
    <w:rsid w:val="00CD207E"/>
    <w:rsid w:val="00DA3871"/>
    <w:rsid w:val="00DD3E66"/>
    <w:rsid w:val="00E4216C"/>
    <w:rsid w:val="00E45BB6"/>
    <w:rsid w:val="00E81420"/>
    <w:rsid w:val="00EC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A8D2D-EDEE-4692-B494-C83C655B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l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33969-F512-49F0-AF86-1114D822A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353</TotalTime>
  <Pages>9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Website</vt:lpstr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Website</dc:title>
  <dc:subject>Database</dc:subject>
  <dc:creator>Sally Dehis</dc:creator>
  <cp:keywords/>
  <cp:lastModifiedBy>Sally Dehis</cp:lastModifiedBy>
  <cp:revision>4</cp:revision>
  <dcterms:created xsi:type="dcterms:W3CDTF">2016-12-27T18:28:00Z</dcterms:created>
  <dcterms:modified xsi:type="dcterms:W3CDTF">2016-12-28T10:39:00Z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